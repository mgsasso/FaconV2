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6693" w14:textId="14489207" w:rsidR="00BC0A43" w:rsidRPr="00BC0A43" w:rsidRDefault="00BC0A43" w:rsidP="00BC0A43">
      <w:pPr>
        <w:tabs>
          <w:tab w:val="left" w:pos="5280"/>
        </w:tabs>
        <w:rPr>
          <w:rFonts w:ascii="Helvetica" w:hAnsi="Helvetica"/>
        </w:rPr>
      </w:pPr>
    </w:p>
    <w:sectPr w:rsidR="00BC0A43" w:rsidRPr="00BC0A43" w:rsidSect="0036508C">
      <w:headerReference w:type="default" r:id="rId7"/>
      <w:footerReference w:type="default" r:id="rId8"/>
      <w:pgSz w:w="11906" w:h="16838"/>
      <w:pgMar w:top="1418" w:right="851" w:bottom="1134" w:left="851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FA20A" w14:textId="77777777" w:rsidR="009E0B08" w:rsidRDefault="009E0B08">
      <w:r>
        <w:separator/>
      </w:r>
    </w:p>
  </w:endnote>
  <w:endnote w:type="continuationSeparator" w:id="0">
    <w:p w14:paraId="7784D2AE" w14:textId="77777777" w:rsidR="009E0B08" w:rsidRDefault="009E0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">
    <w:altName w:val="Book Antiqua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Raleway SemiBold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Raleway Medium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D5181" w14:textId="0D9835B9" w:rsidR="00B42BFF" w:rsidRPr="00B42BFF" w:rsidRDefault="00B42BFF" w:rsidP="00B42BFF">
    <w:pPr>
      <w:pStyle w:val="Pidipagina"/>
      <w:jc w:val="right"/>
      <w:rPr>
        <w:rFonts w:ascii="Helvetica" w:hAnsi="Helvetica" w:cs="Helvetica"/>
        <w:color w:val="202020"/>
        <w:sz w:val="14"/>
      </w:rPr>
    </w:pPr>
  </w:p>
  <w:p w14:paraId="4E447B8B" w14:textId="5BA8ABBE" w:rsidR="00B42BFF" w:rsidRDefault="00FA261B" w:rsidP="007B1FF4">
    <w:pPr>
      <w:pStyle w:val="Pidipagina"/>
      <w:rPr>
        <w:rFonts w:ascii="Raleway" w:hAnsi="Raleway" w:cs="Helvetica"/>
        <w:color w:val="202020"/>
        <w:sz w:val="14"/>
      </w:rPr>
    </w:pPr>
    <w:r>
      <w:rPr>
        <w:rFonts w:ascii="Helvetica" w:hAnsi="Helvetica"/>
        <w:noProof/>
      </w:rPr>
      <w:drawing>
        <wp:anchor distT="0" distB="0" distL="114300" distR="114300" simplePos="0" relativeHeight="251660800" behindDoc="1" locked="0" layoutInCell="1" allowOverlap="1" wp14:anchorId="6FA2B521" wp14:editId="555E4B19">
          <wp:simplePos x="0" y="0"/>
          <wp:positionH relativeFrom="column">
            <wp:posOffset>5743575</wp:posOffset>
          </wp:positionH>
          <wp:positionV relativeFrom="page">
            <wp:posOffset>9660890</wp:posOffset>
          </wp:positionV>
          <wp:extent cx="447675" cy="447675"/>
          <wp:effectExtent l="0" t="0" r="0" b="0"/>
          <wp:wrapNone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Grigliatabella"/>
      <w:tblW w:w="0" w:type="auto"/>
      <w:tblBorders>
        <w:top w:val="none" w:sz="0" w:space="0" w:color="auto"/>
        <w:left w:val="dotted" w:sz="4" w:space="0" w:color="auto"/>
        <w:bottom w:val="none" w:sz="0" w:space="0" w:color="auto"/>
        <w:right w:val="none" w:sz="0" w:space="0" w:color="auto"/>
        <w:insideH w:val="dotted" w:sz="4" w:space="0" w:color="BFBFBF" w:themeColor="background1" w:themeShade="BF"/>
        <w:insideV w:val="dotted" w:sz="4" w:space="0" w:color="BFBFBF" w:themeColor="background1" w:themeShade="BF"/>
      </w:tblBorders>
      <w:tblLook w:val="04A0" w:firstRow="1" w:lastRow="0" w:firstColumn="1" w:lastColumn="0" w:noHBand="0" w:noVBand="1"/>
    </w:tblPr>
    <w:tblGrid>
      <w:gridCol w:w="3085"/>
      <w:gridCol w:w="1985"/>
    </w:tblGrid>
    <w:tr w:rsidR="00653B03" w14:paraId="122B4532" w14:textId="77777777" w:rsidTr="008766D3">
      <w:tc>
        <w:tcPr>
          <w:tcW w:w="3085" w:type="dxa"/>
          <w:tcBorders>
            <w:right w:val="dotted" w:sz="4" w:space="0" w:color="auto"/>
          </w:tcBorders>
        </w:tcPr>
        <w:p w14:paraId="35D6DB3A" w14:textId="77777777" w:rsidR="00653B03" w:rsidRPr="00BC0A43" w:rsidRDefault="00653B03" w:rsidP="00653B03">
          <w:pPr>
            <w:pStyle w:val="Pidipagina"/>
            <w:rPr>
              <w:rFonts w:ascii="Raleway" w:hAnsi="Raleway" w:cs="Helvetica"/>
              <w:sz w:val="14"/>
            </w:rPr>
          </w:pPr>
          <w:r w:rsidRPr="00BC0A43">
            <w:rPr>
              <w:rFonts w:ascii="Raleway SemiBold" w:hAnsi="Raleway SemiBold" w:cs="Helvetica"/>
              <w:b/>
              <w:sz w:val="14"/>
            </w:rPr>
            <w:t>MAGLIFICIO GRAN SASSO</w:t>
          </w:r>
          <w:r w:rsidRPr="00BC0A43">
            <w:rPr>
              <w:rFonts w:ascii="Raleway" w:hAnsi="Raleway" w:cs="Helvetica"/>
              <w:sz w:val="14"/>
            </w:rPr>
            <w:t xml:space="preserve"> S.p.A.</w:t>
          </w:r>
        </w:p>
        <w:p w14:paraId="0EA50B3A" w14:textId="52A3819B" w:rsidR="00653B03" w:rsidRPr="00B34115" w:rsidRDefault="00653B03" w:rsidP="00653B03">
          <w:pPr>
            <w:pStyle w:val="Pidipagina"/>
            <w:rPr>
              <w:rFonts w:ascii="Raleway Medium" w:hAnsi="Raleway Medium" w:cs="Helvetica"/>
              <w:sz w:val="14"/>
            </w:rPr>
          </w:pPr>
          <w:r w:rsidRPr="00B34115">
            <w:rPr>
              <w:rFonts w:ascii="Raleway Medium" w:hAnsi="Raleway Medium" w:cs="Helvetica"/>
              <w:sz w:val="14"/>
            </w:rPr>
            <w:t>Via Isaac Newton, 2</w:t>
          </w:r>
        </w:p>
        <w:p w14:paraId="6CAC6AA9" w14:textId="494A5083" w:rsidR="00653B03" w:rsidRPr="00B34115" w:rsidRDefault="00653B03" w:rsidP="00653B03">
          <w:pPr>
            <w:pStyle w:val="Pidipagina"/>
            <w:rPr>
              <w:rFonts w:ascii="Raleway Medium" w:hAnsi="Raleway Medium" w:cs="Helvetica"/>
              <w:sz w:val="14"/>
            </w:rPr>
          </w:pPr>
          <w:r w:rsidRPr="00B34115">
            <w:rPr>
              <w:rFonts w:ascii="Raleway Medium" w:hAnsi="Raleway Medium" w:cs="Helvetica"/>
              <w:sz w:val="14"/>
            </w:rPr>
            <w:t>64016 Sant'Egidio alla Vibrata (TE) – ITALY</w:t>
          </w:r>
        </w:p>
        <w:p w14:paraId="2D84D73F" w14:textId="4BB6D306" w:rsidR="00653B03" w:rsidRPr="00B34115" w:rsidRDefault="00653B03" w:rsidP="00653B03">
          <w:pPr>
            <w:pStyle w:val="Pidipagina"/>
            <w:rPr>
              <w:rFonts w:ascii="Raleway Medium" w:hAnsi="Raleway Medium" w:cs="Helvetica"/>
              <w:sz w:val="14"/>
            </w:rPr>
          </w:pPr>
          <w:r w:rsidRPr="00B34115">
            <w:rPr>
              <w:rFonts w:ascii="Raleway Medium" w:hAnsi="Raleway Medium" w:cs="Helvetica"/>
              <w:sz w:val="14"/>
            </w:rPr>
            <w:t xml:space="preserve">Tel. +3908618460 - </w:t>
          </w:r>
          <w:proofErr w:type="spellStart"/>
          <w:r w:rsidRPr="00B34115">
            <w:rPr>
              <w:rFonts w:ascii="Raleway Medium" w:hAnsi="Raleway Medium" w:cs="Helvetica"/>
              <w:sz w:val="14"/>
            </w:rPr>
            <w:t>P.Iva</w:t>
          </w:r>
          <w:proofErr w:type="spellEnd"/>
          <w:r w:rsidRPr="00B34115">
            <w:rPr>
              <w:rFonts w:ascii="Raleway Medium" w:hAnsi="Raleway Medium" w:cs="Helvetica"/>
              <w:sz w:val="14"/>
            </w:rPr>
            <w:t xml:space="preserve"> 00061560678</w:t>
          </w:r>
        </w:p>
        <w:p w14:paraId="5C425D7B" w14:textId="341271C7" w:rsidR="00653B03" w:rsidRPr="00B34115" w:rsidRDefault="00653B03" w:rsidP="00653B03">
          <w:pPr>
            <w:pStyle w:val="Pidipagina"/>
            <w:rPr>
              <w:rFonts w:ascii="Raleway Medium" w:hAnsi="Raleway Medium" w:cs="Helvetica"/>
              <w:sz w:val="14"/>
            </w:rPr>
          </w:pPr>
          <w:proofErr w:type="spellStart"/>
          <w:r w:rsidRPr="00B34115">
            <w:rPr>
              <w:rFonts w:ascii="Raleway Medium" w:hAnsi="Raleway Medium" w:cs="Helvetica"/>
              <w:sz w:val="14"/>
            </w:rPr>
            <w:t>pec</w:t>
          </w:r>
          <w:proofErr w:type="spellEnd"/>
          <w:r w:rsidRPr="00B34115">
            <w:rPr>
              <w:rFonts w:ascii="Raleway Medium" w:hAnsi="Raleway Medium" w:cs="Helvetica"/>
              <w:sz w:val="14"/>
            </w:rPr>
            <w:t>: amministrazione@pec.gransasso.it</w:t>
          </w:r>
        </w:p>
        <w:p w14:paraId="79093077" w14:textId="4F41D120" w:rsidR="00653B03" w:rsidRPr="00B34115" w:rsidRDefault="00653B03" w:rsidP="00653B03">
          <w:pPr>
            <w:pStyle w:val="Pidipagina"/>
            <w:rPr>
              <w:rFonts w:ascii="Raleway Medium" w:hAnsi="Raleway Medium" w:cs="Helvetica"/>
              <w:sz w:val="14"/>
            </w:rPr>
          </w:pPr>
          <w:r w:rsidRPr="00B34115">
            <w:rPr>
              <w:rFonts w:ascii="Raleway Medium" w:hAnsi="Raleway Medium" w:cs="Helvetica"/>
              <w:sz w:val="14"/>
            </w:rPr>
            <w:t>www.gransasso.it</w:t>
          </w:r>
        </w:p>
        <w:p w14:paraId="0276C8F1" w14:textId="77777777" w:rsidR="00653B03" w:rsidRPr="00BC0A43" w:rsidRDefault="00653B03" w:rsidP="007B1FF4">
          <w:pPr>
            <w:pStyle w:val="Pidipagina"/>
            <w:rPr>
              <w:rFonts w:ascii="Raleway" w:hAnsi="Raleway" w:cs="Helvetica"/>
              <w:sz w:val="14"/>
            </w:rPr>
          </w:pPr>
        </w:p>
      </w:tc>
      <w:tc>
        <w:tcPr>
          <w:tcW w:w="1985" w:type="dxa"/>
          <w:tcBorders>
            <w:top w:val="nil"/>
            <w:left w:val="dotted" w:sz="4" w:space="0" w:color="auto"/>
            <w:bottom w:val="nil"/>
          </w:tcBorders>
        </w:tcPr>
        <w:p w14:paraId="2B278071" w14:textId="77777777" w:rsidR="00653B03" w:rsidRPr="00BC0A43" w:rsidRDefault="00653B03" w:rsidP="00653B03">
          <w:pPr>
            <w:pStyle w:val="Pidipagina"/>
            <w:rPr>
              <w:rFonts w:ascii="Raleway" w:hAnsi="Raleway" w:cs="Helvetica"/>
              <w:sz w:val="14"/>
            </w:rPr>
          </w:pPr>
        </w:p>
        <w:p w14:paraId="6D940E29" w14:textId="65AFFA70" w:rsidR="00653B03" w:rsidRPr="0010582C" w:rsidRDefault="00653B03" w:rsidP="00653B03">
          <w:pPr>
            <w:pStyle w:val="Pidipagina"/>
            <w:rPr>
              <w:rFonts w:ascii="Raleway Medium" w:hAnsi="Raleway Medium" w:cs="Helvetica"/>
              <w:sz w:val="14"/>
            </w:rPr>
          </w:pPr>
          <w:r w:rsidRPr="0010582C">
            <w:rPr>
              <w:rFonts w:ascii="Raleway Medium" w:hAnsi="Raleway Medium" w:cs="Helvetica"/>
              <w:sz w:val="14"/>
            </w:rPr>
            <w:t>SHOW ROOM</w:t>
          </w:r>
        </w:p>
        <w:p w14:paraId="63F03B9F" w14:textId="1FBA42DA" w:rsidR="00653B03" w:rsidRPr="0010582C" w:rsidRDefault="00653B03" w:rsidP="00653B03">
          <w:pPr>
            <w:pStyle w:val="Pidipagina"/>
            <w:rPr>
              <w:rFonts w:ascii="Raleway Medium" w:hAnsi="Raleway Medium" w:cs="Helvetica"/>
              <w:sz w:val="14"/>
            </w:rPr>
          </w:pPr>
          <w:r w:rsidRPr="0010582C">
            <w:rPr>
              <w:rFonts w:ascii="Raleway Medium" w:hAnsi="Raleway Medium" w:cs="Helvetica"/>
              <w:sz w:val="14"/>
            </w:rPr>
            <w:t>Milano</w:t>
          </w:r>
        </w:p>
        <w:p w14:paraId="122C1F00" w14:textId="4BAB02AC" w:rsidR="00653B03" w:rsidRPr="0010582C" w:rsidRDefault="00653B03" w:rsidP="00653B03">
          <w:pPr>
            <w:pStyle w:val="Pidipagina"/>
            <w:rPr>
              <w:rFonts w:ascii="Raleway Medium" w:hAnsi="Raleway Medium" w:cs="Helvetica"/>
              <w:sz w:val="14"/>
            </w:rPr>
          </w:pPr>
          <w:r w:rsidRPr="0010582C">
            <w:rPr>
              <w:rFonts w:ascii="Raleway Medium" w:hAnsi="Raleway Medium" w:cs="Helvetica"/>
              <w:sz w:val="14"/>
            </w:rPr>
            <w:t>Via Montenapoleone, 8</w:t>
          </w:r>
        </w:p>
        <w:p w14:paraId="41AE0D7B" w14:textId="360B1052" w:rsidR="00653B03" w:rsidRPr="0010582C" w:rsidRDefault="00653B03" w:rsidP="00653B03">
          <w:pPr>
            <w:pStyle w:val="Pidipagina"/>
            <w:rPr>
              <w:rFonts w:ascii="Raleway Medium" w:hAnsi="Raleway Medium" w:cs="Helvetica"/>
              <w:sz w:val="14"/>
            </w:rPr>
          </w:pPr>
          <w:r w:rsidRPr="0010582C">
            <w:rPr>
              <w:rFonts w:ascii="Raleway Medium" w:hAnsi="Raleway Medium" w:cs="Helvetica"/>
              <w:sz w:val="14"/>
            </w:rPr>
            <w:t>Tel. +39.02794847</w:t>
          </w:r>
        </w:p>
        <w:p w14:paraId="22076E9D" w14:textId="77777777" w:rsidR="00653B03" w:rsidRPr="00BC0A43" w:rsidRDefault="00653B03" w:rsidP="00653B03">
          <w:pPr>
            <w:pStyle w:val="Pidipagina"/>
            <w:rPr>
              <w:rFonts w:ascii="Raleway" w:hAnsi="Raleway" w:cs="Helvetica"/>
              <w:sz w:val="14"/>
            </w:rPr>
          </w:pPr>
        </w:p>
      </w:tc>
    </w:tr>
  </w:tbl>
  <w:p w14:paraId="7956574E" w14:textId="078D880A" w:rsidR="00653B03" w:rsidRPr="00022F35" w:rsidRDefault="00653B03" w:rsidP="00B42BFF">
    <w:pPr>
      <w:pStyle w:val="Pidipagina"/>
      <w:rPr>
        <w:rFonts w:ascii="Raleway" w:hAnsi="Raleway" w:cs="Helvetica"/>
        <w:color w:val="202020"/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DF8FE" w14:textId="77777777" w:rsidR="009E0B08" w:rsidRDefault="009E0B08">
      <w:r>
        <w:separator/>
      </w:r>
    </w:p>
  </w:footnote>
  <w:footnote w:type="continuationSeparator" w:id="0">
    <w:p w14:paraId="32D59789" w14:textId="77777777" w:rsidR="009E0B08" w:rsidRDefault="009E0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29EA5" w14:textId="77777777" w:rsidR="00DD7B2B" w:rsidRDefault="001A0A1C" w:rsidP="001A0A1C">
    <w:pPr>
      <w:pStyle w:val="Intestazione"/>
      <w:jc w:val="center"/>
      <w:rPr>
        <w:szCs w:val="14"/>
      </w:rPr>
    </w:pPr>
    <w:r>
      <w:rPr>
        <w:noProof/>
        <w:szCs w:val="14"/>
      </w:rPr>
      <w:drawing>
        <wp:inline distT="0" distB="0" distL="0" distR="0" wp14:anchorId="2461DFCD" wp14:editId="59D38F2B">
          <wp:extent cx="1676403" cy="786386"/>
          <wp:effectExtent l="19050" t="0" r="0" b="0"/>
          <wp:docPr id="27" name="Immagine 0" descr="Testat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stat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6403" cy="786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06D0313" w14:textId="77777777" w:rsidR="001A0A1C" w:rsidRDefault="001A0A1C" w:rsidP="001A0A1C">
    <w:pPr>
      <w:pStyle w:val="Intestazione"/>
      <w:rPr>
        <w:szCs w:val="14"/>
      </w:rPr>
    </w:pPr>
  </w:p>
  <w:p w14:paraId="111BAF4B" w14:textId="77777777" w:rsidR="001A0A1C" w:rsidRPr="001A0A1C" w:rsidRDefault="001A0A1C" w:rsidP="001A0A1C">
    <w:pPr>
      <w:pStyle w:val="Intestazione"/>
      <w:rPr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7B2B"/>
    <w:rsid w:val="000719E3"/>
    <w:rsid w:val="000817A9"/>
    <w:rsid w:val="00085F23"/>
    <w:rsid w:val="0009558E"/>
    <w:rsid w:val="000B3087"/>
    <w:rsid w:val="0010582C"/>
    <w:rsid w:val="00111A66"/>
    <w:rsid w:val="00124BA7"/>
    <w:rsid w:val="00160F76"/>
    <w:rsid w:val="00175D3C"/>
    <w:rsid w:val="001A0A1C"/>
    <w:rsid w:val="001F6580"/>
    <w:rsid w:val="002B4568"/>
    <w:rsid w:val="002C5BD6"/>
    <w:rsid w:val="002E0AF4"/>
    <w:rsid w:val="00334ACC"/>
    <w:rsid w:val="00346C32"/>
    <w:rsid w:val="0036508C"/>
    <w:rsid w:val="003874DF"/>
    <w:rsid w:val="003C5AA2"/>
    <w:rsid w:val="003E339E"/>
    <w:rsid w:val="00514426"/>
    <w:rsid w:val="005B229F"/>
    <w:rsid w:val="005B4A5A"/>
    <w:rsid w:val="006535FA"/>
    <w:rsid w:val="00653B03"/>
    <w:rsid w:val="006A2488"/>
    <w:rsid w:val="00702BD8"/>
    <w:rsid w:val="007B1FF4"/>
    <w:rsid w:val="007C375E"/>
    <w:rsid w:val="007D2FFA"/>
    <w:rsid w:val="007D5AD6"/>
    <w:rsid w:val="007F0413"/>
    <w:rsid w:val="00810DC1"/>
    <w:rsid w:val="00823903"/>
    <w:rsid w:val="0083528F"/>
    <w:rsid w:val="008766D3"/>
    <w:rsid w:val="00962728"/>
    <w:rsid w:val="009A3F16"/>
    <w:rsid w:val="009C1FFE"/>
    <w:rsid w:val="009E0B08"/>
    <w:rsid w:val="00A31C42"/>
    <w:rsid w:val="00A34EB7"/>
    <w:rsid w:val="00A812B5"/>
    <w:rsid w:val="00A86AC2"/>
    <w:rsid w:val="00AD285A"/>
    <w:rsid w:val="00AD5F5C"/>
    <w:rsid w:val="00B34115"/>
    <w:rsid w:val="00B40EFD"/>
    <w:rsid w:val="00B42BFF"/>
    <w:rsid w:val="00B970EE"/>
    <w:rsid w:val="00BC0A43"/>
    <w:rsid w:val="00C05AB4"/>
    <w:rsid w:val="00C40047"/>
    <w:rsid w:val="00C445BC"/>
    <w:rsid w:val="00C740C2"/>
    <w:rsid w:val="00D322DA"/>
    <w:rsid w:val="00D65E45"/>
    <w:rsid w:val="00DD7B2B"/>
    <w:rsid w:val="00E26FE6"/>
    <w:rsid w:val="00E51D7D"/>
    <w:rsid w:val="00EE6C67"/>
    <w:rsid w:val="00EF3857"/>
    <w:rsid w:val="00F175D4"/>
    <w:rsid w:val="00F473F4"/>
    <w:rsid w:val="00F83002"/>
    <w:rsid w:val="00FA261B"/>
    <w:rsid w:val="00FC3A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9F68C1"/>
  <w15:docId w15:val="{882CBEB5-DEE0-4A69-9E25-9AD349C1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62728"/>
    <w:rPr>
      <w:sz w:val="24"/>
      <w:szCs w:val="24"/>
    </w:rPr>
  </w:style>
  <w:style w:type="paragraph" w:styleId="Titolo1">
    <w:name w:val="heading 1"/>
    <w:basedOn w:val="Normale"/>
    <w:next w:val="Normale"/>
    <w:qFormat/>
    <w:rsid w:val="00962728"/>
    <w:pPr>
      <w:keepNext/>
      <w:tabs>
        <w:tab w:val="left" w:pos="4860"/>
      </w:tabs>
      <w:outlineLvl w:val="0"/>
    </w:pPr>
    <w:rPr>
      <w:rFonts w:ascii="Verdana" w:hAnsi="Verdana"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qFormat/>
    <w:rsid w:val="00962728"/>
    <w:pPr>
      <w:jc w:val="center"/>
    </w:pPr>
    <w:rPr>
      <w:rFonts w:ascii="Palatino" w:hAnsi="Palatino"/>
      <w:sz w:val="52"/>
    </w:rPr>
  </w:style>
  <w:style w:type="paragraph" w:styleId="Intestazione">
    <w:name w:val="header"/>
    <w:basedOn w:val="Normale"/>
    <w:link w:val="IntestazioneCarattere"/>
    <w:semiHidden/>
    <w:rsid w:val="00962728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semiHidden/>
    <w:rsid w:val="00962728"/>
    <w:pPr>
      <w:tabs>
        <w:tab w:val="center" w:pos="4819"/>
        <w:tab w:val="right" w:pos="9638"/>
      </w:tabs>
    </w:pPr>
  </w:style>
  <w:style w:type="paragraph" w:styleId="Corpotesto">
    <w:name w:val="Body Text"/>
    <w:basedOn w:val="Normale"/>
    <w:semiHidden/>
    <w:rsid w:val="00962728"/>
    <w:pPr>
      <w:tabs>
        <w:tab w:val="left" w:pos="5040"/>
      </w:tabs>
      <w:jc w:val="both"/>
    </w:pPr>
    <w:rPr>
      <w:rFonts w:ascii="Verdana" w:hAnsi="Verdana"/>
      <w:i/>
      <w:sz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40EF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40EFD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C05AB4"/>
    <w:rPr>
      <w:sz w:val="24"/>
      <w:szCs w:val="24"/>
    </w:rPr>
  </w:style>
  <w:style w:type="character" w:customStyle="1" w:styleId="PidipaginaCarattere">
    <w:name w:val="Piè di pagina Carattere"/>
    <w:basedOn w:val="Carpredefinitoparagrafo"/>
    <w:link w:val="Pidipagina"/>
    <w:semiHidden/>
    <w:rsid w:val="00C40047"/>
    <w:rPr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653B03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53B03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59"/>
    <w:rsid w:val="00653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opagina">
    <w:name w:val="page number"/>
    <w:basedOn w:val="Carpredefinitoparagrafo"/>
    <w:uiPriority w:val="99"/>
    <w:semiHidden/>
    <w:unhideWhenUsed/>
    <w:rsid w:val="00B42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I\Gran%20Sasso\Foglio%20Gran%20Sasso%20Word\Lettera%20Gran%20Sass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EE507-AC66-40A7-9527-E725E3106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Lettera Gran Sasso.dot</Template>
  <TotalTime>63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Luca Calcagnoli</cp:lastModifiedBy>
  <cp:revision>22</cp:revision>
  <cp:lastPrinted>2013-02-06T11:02:00Z</cp:lastPrinted>
  <dcterms:created xsi:type="dcterms:W3CDTF">2020-12-03T14:24:00Z</dcterms:created>
  <dcterms:modified xsi:type="dcterms:W3CDTF">2022-10-06T07:03:00Z</dcterms:modified>
</cp:coreProperties>
</file>